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6D83E" w14:textId="77777777" w:rsidR="000B2A94" w:rsidRDefault="006576CA">
      <w:pPr>
        <w:pStyle w:val="Heading1"/>
      </w:pPr>
      <w:r>
        <w:t>Web App Requirements</w:t>
      </w:r>
    </w:p>
    <w:p w14:paraId="51829CE3" w14:textId="77777777" w:rsidR="000B2A94" w:rsidRDefault="006576CA" w:rsidP="006576CA">
      <w:pPr>
        <w:pStyle w:val="Heading2"/>
      </w:pPr>
      <w:r>
        <w:t>Who:</w:t>
      </w:r>
    </w:p>
    <w:p w14:paraId="1AC9980E" w14:textId="77777777" w:rsidR="006576CA" w:rsidRDefault="006576CA" w:rsidP="006576CA">
      <w:r>
        <w:t>Customs Inspectors</w:t>
      </w:r>
    </w:p>
    <w:p w14:paraId="42DB1C50" w14:textId="77777777" w:rsidR="006576CA" w:rsidRDefault="006576CA" w:rsidP="006576CA">
      <w:r>
        <w:t>Customs Intelligence Department</w:t>
      </w:r>
    </w:p>
    <w:p w14:paraId="6ADA10FC" w14:textId="77777777" w:rsidR="006576CA" w:rsidRDefault="006576CA" w:rsidP="006576CA">
      <w:r>
        <w:t>Valuation Department</w:t>
      </w:r>
    </w:p>
    <w:p w14:paraId="4ACA9147" w14:textId="77777777" w:rsidR="00FC3EAF" w:rsidRDefault="00FC3EAF" w:rsidP="006576CA">
      <w:r>
        <w:t>IT Department of external systems</w:t>
      </w:r>
    </w:p>
    <w:p w14:paraId="583422D7" w14:textId="77777777" w:rsidR="006576CA" w:rsidRDefault="006576CA" w:rsidP="006576CA">
      <w:pPr>
        <w:pStyle w:val="Heading2"/>
      </w:pPr>
      <w:r>
        <w:t>What:</w:t>
      </w:r>
    </w:p>
    <w:p w14:paraId="632967F9" w14:textId="77777777" w:rsidR="006576CA" w:rsidRDefault="006576CA" w:rsidP="006576CA">
      <w:r>
        <w:t>CID wants to create risk profiles in real time from inspection data.</w:t>
      </w:r>
    </w:p>
    <w:p w14:paraId="46869B71" w14:textId="77777777" w:rsidR="006576CA" w:rsidRDefault="006576CA" w:rsidP="006576CA">
      <w:r>
        <w:t>Customs Inspectors want to be able to take notes while on their runs and log information.</w:t>
      </w:r>
    </w:p>
    <w:p w14:paraId="35060BAD" w14:textId="77777777" w:rsidR="006576CA" w:rsidRDefault="006576CA" w:rsidP="006576CA">
      <w:r>
        <w:t>Valuation Department wants to be able to read notes from the CIS</w:t>
      </w:r>
    </w:p>
    <w:p w14:paraId="43FACC95" w14:textId="77777777" w:rsidR="006576CA" w:rsidRDefault="006576CA" w:rsidP="006576CA">
      <w:r>
        <w:t>Full QWERT keyboard support/Arabic keyboard support</w:t>
      </w:r>
    </w:p>
    <w:p w14:paraId="078736B7" w14:textId="77777777" w:rsidR="0010332E" w:rsidRDefault="0010332E" w:rsidP="006576CA">
      <w:r>
        <w:t>Take pictures and attach to inspection forms on the go</w:t>
      </w:r>
    </w:p>
    <w:p w14:paraId="694AC200" w14:textId="77777777" w:rsidR="0010332E" w:rsidRDefault="0010332E" w:rsidP="006576CA">
      <w:r>
        <w:t>Electronic handheld device that is portable with great battery life</w:t>
      </w:r>
    </w:p>
    <w:p w14:paraId="74016AB0" w14:textId="77777777" w:rsidR="0010332E" w:rsidRDefault="0010332E" w:rsidP="006576CA">
      <w:r>
        <w:t>Waterproof / Shockproof / Heat resistant / Reliable</w:t>
      </w:r>
    </w:p>
    <w:p w14:paraId="7566E954" w14:textId="77777777" w:rsidR="0010332E" w:rsidRDefault="0010332E" w:rsidP="006576CA">
      <w:r>
        <w:t>Wi-Fi capable</w:t>
      </w:r>
    </w:p>
    <w:p w14:paraId="0812446A" w14:textId="77777777" w:rsidR="0010332E" w:rsidRDefault="0010332E" w:rsidP="006576CA">
      <w:r>
        <w:t>Storage to locally store files in case no connection to Wi-Fi/cellular</w:t>
      </w:r>
    </w:p>
    <w:p w14:paraId="3FD74497" w14:textId="77777777" w:rsidR="0010332E" w:rsidRDefault="0010332E" w:rsidP="006576CA">
      <w:r>
        <w:t>Preset inventory list / Searchable / Filterable</w:t>
      </w:r>
    </w:p>
    <w:p w14:paraId="406F2388" w14:textId="77777777" w:rsidR="0010332E" w:rsidRDefault="0010332E" w:rsidP="006576CA">
      <w:r>
        <w:t>Security / Permissions for different departments</w:t>
      </w:r>
    </w:p>
    <w:p w14:paraId="02B2E79C" w14:textId="77777777" w:rsidR="0010332E" w:rsidRDefault="0010332E" w:rsidP="0010332E">
      <w:pPr>
        <w:pStyle w:val="Heading2"/>
      </w:pPr>
      <w:r>
        <w:t>Which:</w:t>
      </w:r>
    </w:p>
    <w:p w14:paraId="246BFEED" w14:textId="77777777" w:rsidR="0010332E" w:rsidRDefault="0010332E" w:rsidP="0010332E">
      <w:r>
        <w:t>Which problems are we solving:</w:t>
      </w:r>
    </w:p>
    <w:p w14:paraId="5E1F86DE" w14:textId="77777777" w:rsidR="0010332E" w:rsidRDefault="0010332E" w:rsidP="0010332E">
      <w:r>
        <w:lastRenderedPageBreak/>
        <w:tab/>
        <w:t xml:space="preserve">Get rid of paper reports because </w:t>
      </w:r>
      <w:proofErr w:type="spellStart"/>
      <w:r>
        <w:t>theyre</w:t>
      </w:r>
      <w:proofErr w:type="spellEnd"/>
      <w:r>
        <w:t xml:space="preserve"> becoming illegible due to conditions.</w:t>
      </w:r>
    </w:p>
    <w:p w14:paraId="7A85C90A" w14:textId="77777777" w:rsidR="0010332E" w:rsidRDefault="0010332E" w:rsidP="0010332E">
      <w:r>
        <w:tab/>
        <w:t xml:space="preserve">Prevent loss of notes </w:t>
      </w:r>
      <w:r w:rsidR="00FC3EAF">
        <w:t>/ data</w:t>
      </w:r>
    </w:p>
    <w:p w14:paraId="797E6F07" w14:textId="77777777" w:rsidR="00FC3EAF" w:rsidRDefault="00FC3EAF" w:rsidP="0010332E">
      <w:r>
        <w:tab/>
        <w:t>Allow offices to get real time updates so no backlog</w:t>
      </w:r>
    </w:p>
    <w:p w14:paraId="02765D0D" w14:textId="77777777" w:rsidR="00FC3EAF" w:rsidRDefault="00FC3EAF" w:rsidP="00FC3EAF">
      <w:pPr>
        <w:pStyle w:val="Heading2"/>
      </w:pPr>
      <w:r>
        <w:t>Where:</w:t>
      </w:r>
    </w:p>
    <w:p w14:paraId="11DC78CB" w14:textId="77777777" w:rsidR="00FC3EAF" w:rsidRDefault="00FC3EAF" w:rsidP="00FC3EAF">
      <w:r>
        <w:t>Our web based-app will be on a handheld device which will be used in a very busy port in the middle eastern region. Will be used for storing/logging cargo information on servers somewhere.</w:t>
      </w:r>
    </w:p>
    <w:p w14:paraId="5212B8A6" w14:textId="77777777" w:rsidR="00FC3EAF" w:rsidRDefault="00FC3EAF" w:rsidP="00FC3EAF">
      <w:pPr>
        <w:pStyle w:val="Heading2"/>
      </w:pPr>
      <w:r>
        <w:t>How:</w:t>
      </w:r>
    </w:p>
    <w:p w14:paraId="33428BED" w14:textId="77777777" w:rsidR="0010332E" w:rsidRDefault="002B0147" w:rsidP="006576CA">
      <w:r>
        <w:t>The web-app will be interfacing with other systems currently being used by all of the departments to store/log cargo information passing through the port.</w:t>
      </w:r>
    </w:p>
    <w:p w14:paraId="1AFED1DA" w14:textId="77777777" w:rsidR="002B0147" w:rsidRDefault="002B0147" w:rsidP="006576CA">
      <w:r>
        <w:t>Build a handheld device capable of connecting to</w:t>
      </w:r>
      <w:bookmarkStart w:id="0" w:name="_GoBack"/>
      <w:bookmarkEnd w:id="0"/>
      <w:r>
        <w:t xml:space="preserve"> the internet via WI-FI / Cellular data then build a web-app that interacts with the user to store/log information on their run.</w:t>
      </w:r>
    </w:p>
    <w:p w14:paraId="3CC54800" w14:textId="77777777" w:rsidR="002B0147" w:rsidRDefault="002B0147" w:rsidP="006576CA">
      <w:r>
        <w:t>Handheld device will communicate directly with the servers</w:t>
      </w:r>
    </w:p>
    <w:p w14:paraId="7767FD7D" w14:textId="77777777" w:rsidR="002B0147" w:rsidRDefault="002B0147" w:rsidP="006576CA">
      <w:r>
        <w:t>International IP-67 Standard</w:t>
      </w:r>
    </w:p>
    <w:p w14:paraId="6B74AE47" w14:textId="77777777" w:rsidR="002B0147" w:rsidRDefault="002B0147" w:rsidP="002B0147">
      <w:pPr>
        <w:pStyle w:val="Heading2"/>
      </w:pPr>
      <w:proofErr w:type="gramStart"/>
      <w:r>
        <w:t>Why:</w:t>
      </w:r>
      <w:proofErr w:type="gramEnd"/>
    </w:p>
    <w:p w14:paraId="764EBC05" w14:textId="77777777" w:rsidR="002B0147" w:rsidRDefault="002B0147" w:rsidP="002B0147">
      <w:r>
        <w:t>Loss of data / backlog of information</w:t>
      </w:r>
    </w:p>
    <w:p w14:paraId="4590111D" w14:textId="77777777" w:rsidR="002B0147" w:rsidRDefault="002B0147" w:rsidP="002B0147">
      <w:r>
        <w:t>Inefficient logging system currently in use.</w:t>
      </w:r>
    </w:p>
    <w:p w14:paraId="42ED64C5" w14:textId="77777777" w:rsidR="002B0147" w:rsidRDefault="002B0147" w:rsidP="002B0147">
      <w:pPr>
        <w:pStyle w:val="Heading2"/>
      </w:pPr>
      <w:r>
        <w:t>When:</w:t>
      </w:r>
    </w:p>
    <w:p w14:paraId="283FAE3D" w14:textId="77777777" w:rsidR="002B0147" w:rsidRPr="002B0147" w:rsidRDefault="002B0147" w:rsidP="002B0147">
      <w:r>
        <w:t>Yesterday</w:t>
      </w:r>
    </w:p>
    <w:sectPr w:rsidR="002B0147" w:rsidRPr="002B0147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3B1E3" w14:textId="77777777" w:rsidR="00F26A29" w:rsidRDefault="00F26A29">
      <w:r>
        <w:separator/>
      </w:r>
    </w:p>
    <w:p w14:paraId="56DC35B8" w14:textId="77777777" w:rsidR="00F26A29" w:rsidRDefault="00F26A29"/>
  </w:endnote>
  <w:endnote w:type="continuationSeparator" w:id="0">
    <w:p w14:paraId="4A18A1EB" w14:textId="77777777" w:rsidR="00F26A29" w:rsidRDefault="00F26A29">
      <w:r>
        <w:continuationSeparator/>
      </w:r>
    </w:p>
    <w:p w14:paraId="2E08904F" w14:textId="77777777" w:rsidR="00F26A29" w:rsidRDefault="00F26A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BADF0E" w14:textId="77777777" w:rsidR="000B2A94" w:rsidRDefault="00F26A2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014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66C97" w14:textId="77777777" w:rsidR="00F26A29" w:rsidRDefault="00F26A29">
      <w:r>
        <w:separator/>
      </w:r>
    </w:p>
    <w:p w14:paraId="6580CC32" w14:textId="77777777" w:rsidR="00F26A29" w:rsidRDefault="00F26A29"/>
  </w:footnote>
  <w:footnote w:type="continuationSeparator" w:id="0">
    <w:p w14:paraId="78841F40" w14:textId="77777777" w:rsidR="00F26A29" w:rsidRDefault="00F26A29">
      <w:r>
        <w:continuationSeparator/>
      </w:r>
    </w:p>
    <w:p w14:paraId="7FAFC744" w14:textId="77777777" w:rsidR="00F26A29" w:rsidRDefault="00F26A2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6CA"/>
    <w:rsid w:val="000B2A94"/>
    <w:rsid w:val="0010332E"/>
    <w:rsid w:val="002B0147"/>
    <w:rsid w:val="006576CA"/>
    <w:rsid w:val="00F26A29"/>
    <w:rsid w:val="00FC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3B3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velasqu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87"/>
    <w:rsid w:val="0094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B5A9C2A94A234D9B00B36D770A43B5">
    <w:name w:val="B6B5A9C2A94A234D9B00B36D770A43B5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AD4538C348A96541832C9F9542124AAF">
    <w:name w:val="AD4538C348A96541832C9F9542124A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37</TotalTime>
  <Pages>2</Pages>
  <Words>253</Words>
  <Characters>1444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Velasquez</dc:creator>
  <cp:keywords/>
  <dc:description/>
  <cp:lastModifiedBy>Pablo Velasquez</cp:lastModifiedBy>
  <cp:revision>1</cp:revision>
  <dcterms:created xsi:type="dcterms:W3CDTF">2015-10-08T16:16:00Z</dcterms:created>
  <dcterms:modified xsi:type="dcterms:W3CDTF">2015-10-08T16:55:00Z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